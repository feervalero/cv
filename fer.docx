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Resume Name"/>
        <w:tag w:val="Resume Name"/>
        <w:id w:val="-104278397"/>
        <w:placeholder>
          <w:docPart w:val="877D153335074FDEB498F29A59D6BEBF"/>
        </w:placeholder>
        <w:docPartList>
          <w:docPartGallery w:val="Quick Parts"/>
          <w:docPartCategory w:val=" Resume Name"/>
        </w:docPartList>
      </w:sdtPr>
      <w:sdtEndPr/>
      <w:sdtContent>
        <w:p w:rsidR="00A2646A" w:rsidRPr="002E0D05" w:rsidRDefault="00323D3C">
          <w:pPr>
            <w:pStyle w:val="Title"/>
            <w:rPr>
              <w:sz w:val="52"/>
              <w:lang w:val="es-MX"/>
            </w:rPr>
          </w:pPr>
          <w:sdt>
            <w:sdtPr>
              <w:rPr>
                <w:sz w:val="52"/>
                <w:lang w:val="es-MX"/>
              </w:rPr>
              <w:alias w:val="Author"/>
              <w:tag w:val=""/>
              <w:id w:val="1823003119"/>
              <w:placeholder>
                <w:docPart w:val="524321320FA84CB7BEE18CFD44BA935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85DBA" w:rsidRPr="002E0D05">
                <w:rPr>
                  <w:sz w:val="52"/>
                  <w:lang w:val="es-MX"/>
                </w:rPr>
                <w:t>Fernando Valero Niño</w:t>
              </w:r>
            </w:sdtContent>
          </w:sdt>
        </w:p>
        <w:sdt>
          <w:sdtPr>
            <w:rPr>
              <w:lang w:val="es-MX"/>
            </w:rPr>
            <w:alias w:val="E-mail Address"/>
            <w:tag w:val=""/>
            <w:id w:val="527535243"/>
            <w:placeholder>
              <w:docPart w:val="BE61EBFBB9AC44B786C79377F8FCBAB9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A2646A" w:rsidRPr="00F85DBA" w:rsidRDefault="00F85DBA">
              <w:pPr>
                <w:pStyle w:val="NoSpacing"/>
                <w:rPr>
                  <w:lang w:val="es-MX"/>
                </w:rPr>
              </w:pPr>
              <w:r w:rsidRPr="00F85DBA">
                <w:rPr>
                  <w:lang w:val="es-MX"/>
                </w:rPr>
                <w:t>feervalero@gmail.com</w:t>
              </w:r>
            </w:p>
          </w:sdtContent>
        </w:sdt>
        <w:sdt>
          <w:sdtPr>
            <w:rPr>
              <w:lang w:val="es-MX"/>
            </w:rPr>
            <w:alias w:val="Address"/>
            <w:tag w:val=""/>
            <w:id w:val="539556739"/>
            <w:placeholder>
              <w:docPart w:val="0ECE70E790B04D82BC739CCF4B785036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A2646A" w:rsidRPr="00F85DBA" w:rsidRDefault="002E0D05">
              <w:pPr>
                <w:pStyle w:val="NoSpacing"/>
                <w:rPr>
                  <w:lang w:val="es-MX"/>
                </w:rPr>
              </w:pPr>
              <w:r>
                <w:rPr>
                  <w:lang w:val="es-MX"/>
                </w:rPr>
                <w:t>23 años</w:t>
              </w:r>
            </w:p>
          </w:sdtContent>
        </w:sdt>
        <w:p w:rsidR="00A2646A" w:rsidRPr="000D6391" w:rsidRDefault="000D6391">
          <w:pPr>
            <w:pStyle w:val="NoSpacing"/>
            <w:rPr>
              <w:lang w:val="es-MX"/>
            </w:rPr>
          </w:pPr>
          <w:r>
            <w:rPr>
              <w:lang w:val="es-MX"/>
            </w:rPr>
            <w:sym w:font="Wingdings" w:char="F028"/>
          </w:r>
          <w:r>
            <w:rPr>
              <w:lang w:val="es-MX"/>
            </w:rPr>
            <w:t xml:space="preserve"> +52 811-802-3828</w:t>
          </w:r>
        </w:p>
        <w:p w:rsidR="00A2646A" w:rsidRPr="000D6391" w:rsidRDefault="000D6391">
          <w:pPr>
            <w:rPr>
              <w:lang w:val="es-MX"/>
            </w:rPr>
          </w:pPr>
          <w:r w:rsidRPr="000D6391">
            <w:rPr>
              <w:lang w:val="es-MX"/>
            </w:rPr>
            <w:t xml:space="preserve">San </w:t>
          </w:r>
          <w:proofErr w:type="spellStart"/>
          <w:r w:rsidRPr="000D6391">
            <w:rPr>
              <w:lang w:val="es-MX"/>
            </w:rPr>
            <w:t>Nicolas</w:t>
          </w:r>
          <w:proofErr w:type="spellEnd"/>
          <w:r w:rsidRPr="000D6391">
            <w:rPr>
              <w:lang w:val="es-MX"/>
            </w:rPr>
            <w:t xml:space="preserve"> de los Garza</w:t>
          </w:r>
          <w:r w:rsidR="00BE2ACF">
            <w:rPr>
              <w:lang w:val="es-MX"/>
            </w:rPr>
            <w:t>,</w:t>
          </w:r>
          <w:r w:rsidRPr="000D6391">
            <w:rPr>
              <w:lang w:val="es-MX"/>
            </w:rPr>
            <w:t xml:space="preserve"> Nuevo </w:t>
          </w:r>
          <w:proofErr w:type="spellStart"/>
          <w:r w:rsidRPr="000D6391">
            <w:rPr>
              <w:lang w:val="es-MX"/>
            </w:rPr>
            <w:t>Leon</w:t>
          </w:r>
          <w:proofErr w:type="spellEnd"/>
        </w:p>
        <w:p w:rsidR="00A2646A" w:rsidRDefault="00323D3C"/>
      </w:sdtContent>
    </w:sdt>
    <w:p w:rsidR="00BE2ACF" w:rsidRDefault="00BE2ACF">
      <w:pPr>
        <w:pStyle w:val="SectionHeading"/>
        <w:rPr>
          <w:lang w:val="es-MX"/>
        </w:rPr>
      </w:pPr>
    </w:p>
    <w:p w:rsidR="00A2646A" w:rsidRPr="002E0D05" w:rsidRDefault="00F85DBA">
      <w:pPr>
        <w:pStyle w:val="SectionHeading"/>
        <w:rPr>
          <w:lang w:val="es-MX"/>
        </w:rPr>
      </w:pPr>
      <w:r w:rsidRPr="002E0D05">
        <w:rPr>
          <w:lang w:val="es-MX"/>
        </w:rPr>
        <w:t>OBJETIVOS</w: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0" locked="0" layoutInCell="1" allowOverlap="1">
            <wp:simplePos x="1828800" y="2543175"/>
            <wp:positionH relativeFrom="margin">
              <wp:align>left</wp:align>
            </wp:positionH>
            <wp:positionV relativeFrom="margin">
              <wp:align>top</wp:align>
            </wp:positionV>
            <wp:extent cx="2352675" cy="23526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058530_1433175647003160_4903859348923145335_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46A" w:rsidRPr="00F85DBA" w:rsidRDefault="00F85DBA">
      <w:pPr>
        <w:rPr>
          <w:lang w:val="es-MX"/>
        </w:rPr>
      </w:pPr>
      <w:r w:rsidRPr="00F85DBA">
        <w:rPr>
          <w:rFonts w:ascii="Arial" w:hAnsi="Arial" w:cs="Arial"/>
          <w:color w:val="333333"/>
          <w:sz w:val="21"/>
          <w:szCs w:val="21"/>
          <w:shd w:val="clear" w:color="auto" w:fill="EFEFEF"/>
          <w:lang w:val="es-MX"/>
        </w:rPr>
        <w:t>Hacer uso de mis conocimientos adquirido</w:t>
      </w:r>
      <w:r w:rsidR="00ED2EA4">
        <w:rPr>
          <w:rFonts w:ascii="Arial" w:hAnsi="Arial" w:cs="Arial"/>
          <w:color w:val="333333"/>
          <w:sz w:val="21"/>
          <w:szCs w:val="21"/>
          <w:shd w:val="clear" w:color="auto" w:fill="EFEFEF"/>
          <w:lang w:val="es-MX"/>
        </w:rPr>
        <w:t xml:space="preserve">s para aplicarlos en la empresa, alinearme a los objetivos de la misma </w:t>
      </w:r>
      <w:bookmarkStart w:id="0" w:name="_GoBack"/>
      <w:r w:rsidR="00ED2EA4">
        <w:rPr>
          <w:rFonts w:ascii="Arial" w:hAnsi="Arial" w:cs="Arial"/>
          <w:color w:val="333333"/>
          <w:sz w:val="21"/>
          <w:szCs w:val="21"/>
          <w:shd w:val="clear" w:color="auto" w:fill="EFEFEF"/>
          <w:lang w:val="es-MX"/>
        </w:rPr>
        <w:t>y</w:t>
      </w:r>
      <w:r w:rsidRPr="002E0D05">
        <w:rPr>
          <w:rFonts w:ascii="Arial" w:hAnsi="Arial" w:cs="Arial"/>
          <w:color w:val="333333"/>
          <w:sz w:val="21"/>
          <w:szCs w:val="21"/>
          <w:highlight w:val="yellow"/>
          <w:shd w:val="clear" w:color="auto" w:fill="EFEFEF"/>
          <w:lang w:val="es-MX"/>
        </w:rPr>
        <w:t xml:space="preserve"> </w:t>
      </w:r>
      <w:r w:rsidR="002E0D05" w:rsidRPr="002E0D05">
        <w:rPr>
          <w:rFonts w:ascii="Arial" w:hAnsi="Arial" w:cs="Arial"/>
          <w:color w:val="333333"/>
          <w:sz w:val="21"/>
          <w:szCs w:val="21"/>
          <w:highlight w:val="yellow"/>
          <w:shd w:val="clear" w:color="auto" w:fill="EFEFEF"/>
          <w:lang w:val="es-MX"/>
        </w:rPr>
        <w:t>lograr los objetivos marcados</w:t>
      </w:r>
      <w:r w:rsidR="00ED2EA4">
        <w:rPr>
          <w:rFonts w:ascii="Arial" w:hAnsi="Arial" w:cs="Arial"/>
          <w:color w:val="333333"/>
          <w:sz w:val="21"/>
          <w:szCs w:val="21"/>
          <w:shd w:val="clear" w:color="auto" w:fill="EFEFEF"/>
          <w:lang w:val="es-MX"/>
        </w:rPr>
        <w:t xml:space="preserve"> </w:t>
      </w:r>
      <w:bookmarkEnd w:id="0"/>
      <w:r w:rsidR="00ED2EA4">
        <w:rPr>
          <w:rFonts w:ascii="Arial" w:hAnsi="Arial" w:cs="Arial"/>
          <w:color w:val="333333"/>
          <w:sz w:val="21"/>
          <w:szCs w:val="21"/>
          <w:shd w:val="clear" w:color="auto" w:fill="EFEFEF"/>
          <w:lang w:val="es-MX"/>
        </w:rPr>
        <w:t>en que pudiera contribuir</w:t>
      </w:r>
      <w:r w:rsidRPr="00F85DBA">
        <w:rPr>
          <w:rFonts w:ascii="Arial" w:hAnsi="Arial" w:cs="Arial"/>
          <w:color w:val="333333"/>
          <w:sz w:val="21"/>
          <w:szCs w:val="21"/>
          <w:shd w:val="clear" w:color="auto" w:fill="EFEFEF"/>
          <w:lang w:val="es-MX"/>
        </w:rPr>
        <w:t>.</w:t>
      </w:r>
    </w:p>
    <w:p w:rsidR="00A2646A" w:rsidRPr="002E0D05" w:rsidRDefault="00F85DBA">
      <w:pPr>
        <w:pStyle w:val="SectionHeading"/>
        <w:rPr>
          <w:lang w:val="es-MX"/>
        </w:rPr>
      </w:pPr>
      <w:r w:rsidRPr="002E0D05">
        <w:rPr>
          <w:lang w:val="es-MX"/>
        </w:rPr>
        <w:t>PREPARACION PROFESIONAl</w:t>
      </w:r>
    </w:p>
    <w:p w:rsidR="00A2646A" w:rsidRPr="00F85DBA" w:rsidRDefault="00F85DBA">
      <w:pPr>
        <w:pStyle w:val="Subsection"/>
        <w:rPr>
          <w:lang w:val="es-MX"/>
        </w:rPr>
      </w:pPr>
      <w:r w:rsidRPr="00F85DBA">
        <w:rPr>
          <w:lang w:val="es-MX"/>
        </w:rPr>
        <w:t>UANL - Ingeniero Administrador de Sistemas</w:t>
      </w:r>
      <w:r w:rsidRPr="00F85DBA">
        <w:rPr>
          <w:lang w:val="es-MX"/>
        </w:rPr>
        <w:tab/>
      </w:r>
    </w:p>
    <w:p w:rsidR="00A2646A" w:rsidRPr="00F85DBA" w:rsidRDefault="00F85DBA" w:rsidP="00F85DBA">
      <w:pPr>
        <w:ind w:firstLine="720"/>
        <w:rPr>
          <w:rStyle w:val="IntenseEmphasis"/>
          <w:lang w:val="es-MX"/>
        </w:rPr>
      </w:pPr>
      <w:r w:rsidRPr="00F85DBA">
        <w:rPr>
          <w:rStyle w:val="Heading5Char"/>
          <w:lang w:val="es-MX"/>
        </w:rPr>
        <w:t>2017</w:t>
      </w:r>
      <w:r w:rsidR="00B10232" w:rsidRPr="00F85DBA">
        <w:rPr>
          <w:lang w:val="es-MX"/>
        </w:rPr>
        <w:t xml:space="preserve">  </w:t>
      </w:r>
      <w:r w:rsidRPr="00F85DBA">
        <w:rPr>
          <w:lang w:val="es-MX"/>
        </w:rPr>
        <w:t>1 año a cursar</w:t>
      </w:r>
    </w:p>
    <w:p w:rsidR="00A2646A" w:rsidRPr="00F85DBA" w:rsidRDefault="00F85DBA" w:rsidP="00F85DBA">
      <w:pPr>
        <w:pStyle w:val="SectionHeading"/>
        <w:rPr>
          <w:lang w:val="es-MX"/>
        </w:rPr>
      </w:pPr>
      <w:r w:rsidRPr="00F85DBA">
        <w:rPr>
          <w:lang w:val="es-MX"/>
        </w:rPr>
        <w:t>IDIOMAS</w:t>
      </w:r>
    </w:p>
    <w:p w:rsidR="00F85DBA" w:rsidRPr="00F85DBA" w:rsidRDefault="00F85DBA" w:rsidP="00F85DBA">
      <w:pPr>
        <w:ind w:firstLine="720"/>
        <w:rPr>
          <w:lang w:val="es-MX"/>
        </w:rPr>
      </w:pPr>
      <w:r w:rsidRPr="00F85DBA">
        <w:rPr>
          <w:lang w:val="es-MX"/>
        </w:rPr>
        <w:t>Ingles 80% (Avanzado)</w:t>
      </w:r>
    </w:p>
    <w:p w:rsidR="00A2646A" w:rsidRPr="00F85DBA" w:rsidRDefault="00F85DBA">
      <w:pPr>
        <w:pStyle w:val="SectionHeading"/>
        <w:rPr>
          <w:lang w:val="es-MX"/>
        </w:rPr>
      </w:pPr>
      <w:r>
        <w:rPr>
          <w:lang w:val="es-MX"/>
        </w:rPr>
        <w:t>EXPERIENCIA</w:t>
      </w:r>
    </w:p>
    <w:p w:rsidR="00F85DBA" w:rsidRPr="00F85DBA" w:rsidRDefault="00F85DBA" w:rsidP="00F85DBA">
      <w:pPr>
        <w:pStyle w:val="Heading2"/>
        <w:rPr>
          <w:lang w:val="es-MX" w:eastAsia="es-MX"/>
        </w:rPr>
      </w:pPr>
      <w:r w:rsidRPr="00F85DBA">
        <w:rPr>
          <w:lang w:val="es-MX" w:eastAsia="es-MX"/>
        </w:rPr>
        <w:t xml:space="preserve">Mary </w:t>
      </w:r>
      <w:proofErr w:type="spellStart"/>
      <w:r w:rsidRPr="00F85DBA">
        <w:rPr>
          <w:lang w:val="es-MX" w:eastAsia="es-MX"/>
        </w:rPr>
        <w:t>Kay</w:t>
      </w:r>
      <w:proofErr w:type="spellEnd"/>
      <w:r w:rsidRPr="00F85DBA">
        <w:rPr>
          <w:lang w:val="es-MX" w:eastAsia="es-MX"/>
        </w:rPr>
        <w:t xml:space="preserve"> de Mexico</w:t>
      </w:r>
    </w:p>
    <w:p w:rsidR="00F85DBA" w:rsidRDefault="00F85DBA" w:rsidP="00F85DBA">
      <w:pPr>
        <w:pStyle w:val="Heading4"/>
        <w:rPr>
          <w:lang w:val="es-MX" w:eastAsia="es-MX"/>
        </w:rPr>
      </w:pPr>
      <w:r w:rsidRPr="00F85DBA">
        <w:rPr>
          <w:lang w:val="es-MX" w:eastAsia="es-MX"/>
        </w:rPr>
        <w:t xml:space="preserve">E-Commerce Business </w:t>
      </w:r>
      <w:proofErr w:type="spellStart"/>
      <w:r w:rsidRPr="00F85DBA">
        <w:rPr>
          <w:lang w:val="es-MX" w:eastAsia="es-MX"/>
        </w:rPr>
        <w:t>Analyst</w:t>
      </w:r>
      <w:proofErr w:type="spellEnd"/>
    </w:p>
    <w:p w:rsidR="000066E6" w:rsidRPr="000066E6" w:rsidRDefault="000066E6" w:rsidP="000066E6">
      <w:pPr>
        <w:rPr>
          <w:b/>
          <w:lang w:val="es-MX" w:eastAsia="es-MX"/>
        </w:rPr>
      </w:pPr>
      <w:r w:rsidRPr="000066E6">
        <w:rPr>
          <w:b/>
          <w:lang w:val="es-MX" w:eastAsia="es-MX"/>
        </w:rPr>
        <w:t>Octubre 2013 - Actualmente.</w:t>
      </w:r>
    </w:p>
    <w:p w:rsidR="000D6391" w:rsidRPr="000D6391" w:rsidRDefault="000D6391" w:rsidP="000D6391">
      <w:pPr>
        <w:rPr>
          <w:lang w:val="es-MX"/>
        </w:rPr>
      </w:pPr>
      <w:r w:rsidRPr="000D6391">
        <w:rPr>
          <w:lang w:val="es-MX"/>
        </w:rPr>
        <w:t xml:space="preserve">Como E-Commerce Business </w:t>
      </w:r>
      <w:proofErr w:type="spellStart"/>
      <w:r w:rsidRPr="000D6391">
        <w:rPr>
          <w:lang w:val="es-MX"/>
        </w:rPr>
        <w:t>Analyst</w:t>
      </w:r>
      <w:proofErr w:type="spellEnd"/>
      <w:r w:rsidRPr="000D6391">
        <w:rPr>
          <w:lang w:val="es-MX"/>
        </w:rPr>
        <w:t xml:space="preserve"> las tareas </w:t>
      </w:r>
      <w:proofErr w:type="spellStart"/>
      <w:r w:rsidRPr="000D6391">
        <w:rPr>
          <w:lang w:val="es-MX"/>
        </w:rPr>
        <w:t>mas</w:t>
      </w:r>
      <w:proofErr w:type="spellEnd"/>
      <w:r w:rsidRPr="000D6391">
        <w:rPr>
          <w:lang w:val="es-MX"/>
        </w:rPr>
        <w:t xml:space="preserve"> importantes se podrían agrupar en 2 rubros, Proyectos y Operacionales, en cuanto a proyectos las tareas eran revisar las necesidades del negocio para poder brindarles los cambios en la aplicación que sean necesarios para su desarrollo </w:t>
      </w:r>
      <w:proofErr w:type="spellStart"/>
      <w:r w:rsidRPr="000D6391">
        <w:rPr>
          <w:lang w:val="es-MX"/>
        </w:rPr>
        <w:t>optimo</w:t>
      </w:r>
      <w:proofErr w:type="spellEnd"/>
      <w:r w:rsidRPr="000D6391">
        <w:rPr>
          <w:lang w:val="es-MX"/>
        </w:rPr>
        <w:t xml:space="preserve"> y adecuado a las necesidades de negocio, darle seguimiento a los requerimientos </w:t>
      </w:r>
      <w:proofErr w:type="spellStart"/>
      <w:r w:rsidRPr="000D6391">
        <w:rPr>
          <w:lang w:val="es-MX"/>
        </w:rPr>
        <w:t>asi</w:t>
      </w:r>
      <w:proofErr w:type="spellEnd"/>
      <w:r w:rsidRPr="000D6391">
        <w:rPr>
          <w:lang w:val="es-MX"/>
        </w:rPr>
        <w:t xml:space="preserve"> como hacer el </w:t>
      </w:r>
      <w:proofErr w:type="spellStart"/>
      <w:r w:rsidRPr="000D6391">
        <w:rPr>
          <w:lang w:val="es-MX"/>
        </w:rPr>
        <w:t>testing</w:t>
      </w:r>
      <w:proofErr w:type="spellEnd"/>
      <w:r w:rsidRPr="000D6391">
        <w:rPr>
          <w:lang w:val="es-MX"/>
        </w:rPr>
        <w:t xml:space="preserve"> de cada nuevo reléase a </w:t>
      </w:r>
      <w:proofErr w:type="spellStart"/>
      <w:r w:rsidRPr="000D6391">
        <w:rPr>
          <w:lang w:val="es-MX"/>
        </w:rPr>
        <w:t>produccion</w:t>
      </w:r>
      <w:proofErr w:type="spellEnd"/>
      <w:r w:rsidRPr="000D6391">
        <w:rPr>
          <w:lang w:val="es-MX"/>
        </w:rPr>
        <w:t xml:space="preserve">, en cuanto a la parte operativa las tareas eran preparar el paquete a subir a </w:t>
      </w:r>
      <w:proofErr w:type="spellStart"/>
      <w:r w:rsidRPr="000D6391">
        <w:rPr>
          <w:lang w:val="es-MX"/>
        </w:rPr>
        <w:t>produccion</w:t>
      </w:r>
      <w:proofErr w:type="spellEnd"/>
      <w:r w:rsidRPr="000D6391">
        <w:rPr>
          <w:lang w:val="es-MX"/>
        </w:rPr>
        <w:t xml:space="preserve"> mes a mes con actualización de promociones, artículos y de </w:t>
      </w:r>
      <w:proofErr w:type="spellStart"/>
      <w:r w:rsidRPr="000D6391">
        <w:rPr>
          <w:lang w:val="es-MX"/>
        </w:rPr>
        <w:t>mas</w:t>
      </w:r>
      <w:proofErr w:type="spellEnd"/>
      <w:r w:rsidRPr="000D6391">
        <w:rPr>
          <w:lang w:val="es-MX"/>
        </w:rPr>
        <w:t xml:space="preserve"> contenido de la orden de compra en línea.</w:t>
      </w:r>
    </w:p>
    <w:p w:rsidR="000D6391" w:rsidRDefault="000D6391" w:rsidP="000066E6">
      <w:pPr>
        <w:rPr>
          <w:lang w:val="es-MX" w:eastAsia="es-MX"/>
        </w:rPr>
      </w:pPr>
    </w:p>
    <w:p w:rsidR="000066E6" w:rsidRPr="000066E6" w:rsidRDefault="000066E6" w:rsidP="000066E6">
      <w:pPr>
        <w:rPr>
          <w:b/>
          <w:lang w:val="es-MX"/>
        </w:rPr>
      </w:pPr>
      <w:r w:rsidRPr="000066E6">
        <w:rPr>
          <w:b/>
          <w:lang w:val="es-MX"/>
        </w:rPr>
        <w:t>Responsabilidades:</w:t>
      </w:r>
    </w:p>
    <w:p w:rsidR="000066E6" w:rsidRPr="000D6391" w:rsidRDefault="000066E6" w:rsidP="000D6391">
      <w:pPr>
        <w:pStyle w:val="ListParagraph"/>
        <w:numPr>
          <w:ilvl w:val="0"/>
          <w:numId w:val="5"/>
        </w:numPr>
        <w:rPr>
          <w:lang w:val="es-MX" w:eastAsia="es-MX"/>
        </w:rPr>
      </w:pPr>
      <w:r w:rsidRPr="000D6391">
        <w:rPr>
          <w:lang w:val="es-MX" w:eastAsia="es-MX"/>
        </w:rPr>
        <w:lastRenderedPageBreak/>
        <w:t xml:space="preserve">Soporte operacional a temas relacionados al área de E-Commerce para México y Colombia. Principal punto de contacto como centro de excelencia. </w:t>
      </w:r>
    </w:p>
    <w:p w:rsidR="000066E6" w:rsidRPr="000D6391" w:rsidRDefault="000066E6" w:rsidP="000D6391">
      <w:pPr>
        <w:pStyle w:val="ListParagraph"/>
        <w:numPr>
          <w:ilvl w:val="0"/>
          <w:numId w:val="5"/>
        </w:numPr>
        <w:rPr>
          <w:lang w:val="es-MX" w:eastAsia="es-MX"/>
        </w:rPr>
      </w:pPr>
      <w:r w:rsidRPr="000D6391">
        <w:rPr>
          <w:lang w:val="es-MX" w:eastAsia="es-MX"/>
        </w:rPr>
        <w:t>Constante comunicación con el área de servicio a clientes para revisar nuevos requerimientos.</w:t>
      </w:r>
    </w:p>
    <w:p w:rsidR="000066E6" w:rsidRPr="000D6391" w:rsidRDefault="000066E6" w:rsidP="000D6391">
      <w:pPr>
        <w:pStyle w:val="ListParagraph"/>
        <w:numPr>
          <w:ilvl w:val="0"/>
          <w:numId w:val="5"/>
        </w:numPr>
        <w:rPr>
          <w:lang w:val="es-MX" w:eastAsia="es-MX"/>
        </w:rPr>
      </w:pPr>
      <w:r w:rsidRPr="000D6391">
        <w:rPr>
          <w:lang w:val="es-MX" w:eastAsia="es-MX"/>
        </w:rPr>
        <w:t xml:space="preserve">Seguimiento a nuevos requerimientos, definición de fechas de trabajo y planeación de </w:t>
      </w:r>
      <w:proofErr w:type="spellStart"/>
      <w:r w:rsidRPr="000D6391">
        <w:rPr>
          <w:lang w:val="es-MX" w:eastAsia="es-MX"/>
        </w:rPr>
        <w:t>releases</w:t>
      </w:r>
      <w:proofErr w:type="spellEnd"/>
      <w:r w:rsidRPr="000D6391">
        <w:rPr>
          <w:lang w:val="es-MX" w:eastAsia="es-MX"/>
        </w:rPr>
        <w:t>.</w:t>
      </w:r>
    </w:p>
    <w:p w:rsidR="000066E6" w:rsidRPr="000D6391" w:rsidRDefault="000066E6" w:rsidP="000D6391">
      <w:pPr>
        <w:pStyle w:val="ListParagraph"/>
        <w:numPr>
          <w:ilvl w:val="0"/>
          <w:numId w:val="5"/>
        </w:numPr>
        <w:rPr>
          <w:lang w:val="es-MX" w:eastAsia="es-MX"/>
        </w:rPr>
      </w:pPr>
      <w:r w:rsidRPr="000D6391">
        <w:rPr>
          <w:lang w:val="es-MX" w:eastAsia="es-MX"/>
        </w:rPr>
        <w:t>Encargado de la preparación de la orden de compra en línea (Sitio de E-</w:t>
      </w:r>
      <w:proofErr w:type="spellStart"/>
      <w:r w:rsidRPr="000D6391">
        <w:rPr>
          <w:lang w:val="es-MX" w:eastAsia="es-MX"/>
        </w:rPr>
        <w:t>Commmerce</w:t>
      </w:r>
      <w:proofErr w:type="spellEnd"/>
      <w:r w:rsidRPr="000D6391">
        <w:rPr>
          <w:lang w:val="es-MX" w:eastAsia="es-MX"/>
        </w:rPr>
        <w:t xml:space="preserve">) para Mexico y Colombia. </w:t>
      </w:r>
    </w:p>
    <w:p w:rsidR="000066E6" w:rsidRPr="000D6391" w:rsidRDefault="000066E6" w:rsidP="000D6391">
      <w:pPr>
        <w:pStyle w:val="ListParagraph"/>
        <w:numPr>
          <w:ilvl w:val="0"/>
          <w:numId w:val="5"/>
        </w:numPr>
        <w:rPr>
          <w:lang w:val="es-MX" w:eastAsia="es-MX"/>
        </w:rPr>
      </w:pPr>
      <w:r w:rsidRPr="000D6391">
        <w:rPr>
          <w:lang w:val="es-MX" w:eastAsia="es-MX"/>
        </w:rPr>
        <w:t>QA para los nue</w:t>
      </w:r>
      <w:r w:rsidR="002E0D05" w:rsidRPr="000D6391">
        <w:rPr>
          <w:lang w:val="es-MX" w:eastAsia="es-MX"/>
        </w:rPr>
        <w:t>vos requerimientos de la región.</w:t>
      </w:r>
    </w:p>
    <w:p w:rsidR="000066E6" w:rsidRPr="000D6391" w:rsidRDefault="000066E6" w:rsidP="000D6391">
      <w:pPr>
        <w:pStyle w:val="ListParagraph"/>
        <w:numPr>
          <w:ilvl w:val="0"/>
          <w:numId w:val="5"/>
        </w:numPr>
        <w:rPr>
          <w:lang w:val="es-MX" w:eastAsia="es-MX"/>
        </w:rPr>
      </w:pPr>
      <w:r w:rsidRPr="000D6391">
        <w:rPr>
          <w:lang w:val="es-MX" w:eastAsia="es-MX"/>
        </w:rPr>
        <w:t xml:space="preserve">Configuración del sitio de E-Commerce (Configuración en archivos XML para promociones mes a mes, configuración de códigos y catálogos usando un CMS local). </w:t>
      </w:r>
    </w:p>
    <w:p w:rsidR="000066E6" w:rsidRPr="000D6391" w:rsidRDefault="000066E6" w:rsidP="000D6391">
      <w:pPr>
        <w:pStyle w:val="ListParagraph"/>
        <w:numPr>
          <w:ilvl w:val="0"/>
          <w:numId w:val="5"/>
        </w:numPr>
        <w:rPr>
          <w:lang w:val="es-MX" w:eastAsia="es-MX"/>
        </w:rPr>
      </w:pPr>
      <w:r w:rsidRPr="000D6391">
        <w:rPr>
          <w:lang w:val="es-MX" w:eastAsia="es-MX"/>
        </w:rPr>
        <w:t>Participación</w:t>
      </w:r>
      <w:r w:rsidR="002E0D05" w:rsidRPr="000D6391">
        <w:rPr>
          <w:lang w:val="es-MX" w:eastAsia="es-MX"/>
        </w:rPr>
        <w:t xml:space="preserve"> en desarrollos web tales como h</w:t>
      </w:r>
      <w:r w:rsidRPr="000D6391">
        <w:rPr>
          <w:lang w:val="es-MX" w:eastAsia="es-MX"/>
        </w:rPr>
        <w:t>erramientas para la fuerza de ventas, órdenes de com</w:t>
      </w:r>
      <w:r w:rsidR="002E0D05" w:rsidRPr="000D6391">
        <w:rPr>
          <w:lang w:val="es-MX" w:eastAsia="es-MX"/>
        </w:rPr>
        <w:t>pra</w:t>
      </w:r>
      <w:r w:rsidRPr="000D6391">
        <w:rPr>
          <w:lang w:val="es-MX" w:eastAsia="es-MX"/>
        </w:rPr>
        <w:t xml:space="preserve"> y procedimientos internos para facilitar el alcance de resultados previstos o análisis a diversas situaciones operativas. </w:t>
      </w:r>
    </w:p>
    <w:p w:rsidR="000066E6" w:rsidRPr="000D6391" w:rsidRDefault="000066E6" w:rsidP="000D6391">
      <w:pPr>
        <w:pStyle w:val="ListParagraph"/>
        <w:numPr>
          <w:ilvl w:val="0"/>
          <w:numId w:val="5"/>
        </w:numPr>
        <w:rPr>
          <w:lang w:val="es-MX" w:eastAsia="es-MX"/>
        </w:rPr>
      </w:pPr>
      <w:r w:rsidRPr="000D6391">
        <w:rPr>
          <w:lang w:val="es-MX" w:eastAsia="es-MX"/>
        </w:rPr>
        <w:t xml:space="preserve">El trabajo realizado es revisar como analista de negocio los requerimientos y mejoras que el negocio exige y darle seguimiento agregando al </w:t>
      </w:r>
      <w:proofErr w:type="spellStart"/>
      <w:r w:rsidRPr="000D6391">
        <w:rPr>
          <w:lang w:val="es-MX" w:eastAsia="es-MX"/>
        </w:rPr>
        <w:t>backlog</w:t>
      </w:r>
      <w:proofErr w:type="spellEnd"/>
      <w:r w:rsidRPr="000D6391">
        <w:rPr>
          <w:lang w:val="es-MX" w:eastAsia="es-MX"/>
        </w:rPr>
        <w:t xml:space="preserve"> lo que se deberá trabajar en la iteración mes a mes</w:t>
      </w:r>
    </w:p>
    <w:p w:rsidR="000D6391" w:rsidRDefault="000D6391" w:rsidP="000066E6">
      <w:pPr>
        <w:rPr>
          <w:b/>
          <w:lang w:val="es-MX" w:eastAsia="es-MX"/>
        </w:rPr>
      </w:pPr>
      <w:r w:rsidRPr="000D6391">
        <w:rPr>
          <w:b/>
          <w:lang w:val="es-MX" w:eastAsia="es-MX"/>
        </w:rPr>
        <w:t>Logros:</w:t>
      </w:r>
    </w:p>
    <w:p w:rsidR="000D6391" w:rsidRPr="00AC2A02" w:rsidRDefault="000D6391" w:rsidP="00AC2A02">
      <w:pPr>
        <w:pStyle w:val="ListParagraph"/>
        <w:numPr>
          <w:ilvl w:val="0"/>
          <w:numId w:val="6"/>
        </w:numPr>
        <w:rPr>
          <w:lang w:val="es-MX" w:eastAsia="es-MX"/>
        </w:rPr>
      </w:pPr>
      <w:r w:rsidRPr="00AC2A02">
        <w:rPr>
          <w:lang w:val="es-MX" w:eastAsia="es-MX"/>
        </w:rPr>
        <w:t xml:space="preserve">Implementar metodología de trabajo para hacer </w:t>
      </w:r>
      <w:proofErr w:type="spellStart"/>
      <w:proofErr w:type="gramStart"/>
      <w:r w:rsidRPr="00AC2A02">
        <w:rPr>
          <w:lang w:val="es-MX" w:eastAsia="es-MX"/>
        </w:rPr>
        <w:t>mas</w:t>
      </w:r>
      <w:proofErr w:type="spellEnd"/>
      <w:proofErr w:type="gramEnd"/>
      <w:r w:rsidRPr="00AC2A02">
        <w:rPr>
          <w:lang w:val="es-MX" w:eastAsia="es-MX"/>
        </w:rPr>
        <w:t xml:space="preserve"> cortos los tiempos de entrega.</w:t>
      </w:r>
    </w:p>
    <w:p w:rsidR="000D6391" w:rsidRPr="00AC2A02" w:rsidRDefault="000D6391" w:rsidP="00AC2A02">
      <w:pPr>
        <w:pStyle w:val="ListParagraph"/>
        <w:numPr>
          <w:ilvl w:val="0"/>
          <w:numId w:val="6"/>
        </w:numPr>
        <w:rPr>
          <w:lang w:val="es-MX" w:eastAsia="es-MX"/>
        </w:rPr>
      </w:pPr>
      <w:r w:rsidRPr="00AC2A02">
        <w:rPr>
          <w:lang w:val="es-MX" w:eastAsia="es-MX"/>
        </w:rPr>
        <w:t xml:space="preserve">Implementar metodología de </w:t>
      </w:r>
      <w:proofErr w:type="spellStart"/>
      <w:r w:rsidRPr="00AC2A02">
        <w:rPr>
          <w:lang w:val="es-MX" w:eastAsia="es-MX"/>
        </w:rPr>
        <w:t>testing</w:t>
      </w:r>
      <w:proofErr w:type="spellEnd"/>
      <w:r w:rsidRPr="00AC2A02">
        <w:rPr>
          <w:lang w:val="es-MX" w:eastAsia="es-MX"/>
        </w:rPr>
        <w:t xml:space="preserve"> usando Visual Studio Te</w:t>
      </w:r>
      <w:r w:rsidR="00AC2A02" w:rsidRPr="00AC2A02">
        <w:rPr>
          <w:lang w:val="es-MX" w:eastAsia="es-MX"/>
        </w:rPr>
        <w:t xml:space="preserve">st Manager y </w:t>
      </w:r>
      <w:proofErr w:type="spellStart"/>
      <w:r w:rsidR="00AC2A02" w:rsidRPr="00AC2A02">
        <w:rPr>
          <w:lang w:val="es-MX" w:eastAsia="es-MX"/>
        </w:rPr>
        <w:t>Testing</w:t>
      </w:r>
      <w:proofErr w:type="spellEnd"/>
      <w:r w:rsidR="00AC2A02" w:rsidRPr="00AC2A02">
        <w:rPr>
          <w:lang w:val="es-MX" w:eastAsia="es-MX"/>
        </w:rPr>
        <w:t xml:space="preserve"> Automatizado.</w:t>
      </w:r>
    </w:p>
    <w:p w:rsidR="00AC2A02" w:rsidRPr="00AC2A02" w:rsidRDefault="00AC2A02" w:rsidP="00AC2A02">
      <w:pPr>
        <w:pStyle w:val="ListParagraph"/>
        <w:numPr>
          <w:ilvl w:val="0"/>
          <w:numId w:val="6"/>
        </w:numPr>
        <w:rPr>
          <w:lang w:val="es-MX" w:eastAsia="es-MX"/>
        </w:rPr>
      </w:pPr>
      <w:r w:rsidRPr="00AC2A02">
        <w:rPr>
          <w:lang w:val="es-MX" w:eastAsia="es-MX"/>
        </w:rPr>
        <w:t xml:space="preserve">Desarrollar </w:t>
      </w:r>
      <w:proofErr w:type="spellStart"/>
      <w:r w:rsidRPr="00AC2A02">
        <w:rPr>
          <w:lang w:val="es-MX" w:eastAsia="es-MX"/>
        </w:rPr>
        <w:t>modulos</w:t>
      </w:r>
      <w:proofErr w:type="spellEnd"/>
      <w:r w:rsidRPr="00AC2A02">
        <w:rPr>
          <w:lang w:val="es-MX" w:eastAsia="es-MX"/>
        </w:rPr>
        <w:t xml:space="preserve"> en .NET para la extracción de datos de compleja lectura.</w:t>
      </w:r>
    </w:p>
    <w:p w:rsidR="00AC2A02" w:rsidRPr="00AC2A02" w:rsidRDefault="00AC2A02" w:rsidP="00AC2A02">
      <w:pPr>
        <w:pStyle w:val="ListParagraph"/>
        <w:numPr>
          <w:ilvl w:val="0"/>
          <w:numId w:val="6"/>
        </w:numPr>
        <w:rPr>
          <w:lang w:val="es-MX" w:eastAsia="es-MX"/>
        </w:rPr>
      </w:pPr>
      <w:proofErr w:type="spellStart"/>
      <w:r w:rsidRPr="00AC2A02">
        <w:rPr>
          <w:lang w:val="es-MX" w:eastAsia="es-MX"/>
        </w:rPr>
        <w:t>Creacion</w:t>
      </w:r>
      <w:proofErr w:type="spellEnd"/>
      <w:r w:rsidRPr="00AC2A02">
        <w:rPr>
          <w:lang w:val="es-MX" w:eastAsia="es-MX"/>
        </w:rPr>
        <w:t xml:space="preserve"> de aplicaciones para la fuerza de ventas tales como (</w:t>
      </w:r>
      <w:proofErr w:type="spellStart"/>
      <w:r w:rsidRPr="00AC2A02">
        <w:rPr>
          <w:lang w:val="es-MX" w:eastAsia="es-MX"/>
        </w:rPr>
        <w:t>Ordenes</w:t>
      </w:r>
      <w:proofErr w:type="spellEnd"/>
      <w:r w:rsidRPr="00AC2A02">
        <w:rPr>
          <w:lang w:val="es-MX" w:eastAsia="es-MX"/>
        </w:rPr>
        <w:t xml:space="preserve"> de compra, </w:t>
      </w:r>
      <w:proofErr w:type="spellStart"/>
      <w:r w:rsidRPr="00AC2A02">
        <w:rPr>
          <w:lang w:val="es-MX" w:eastAsia="es-MX"/>
        </w:rPr>
        <w:t>Mensajeria</w:t>
      </w:r>
      <w:proofErr w:type="spellEnd"/>
      <w:r w:rsidRPr="00AC2A02">
        <w:rPr>
          <w:lang w:val="es-MX" w:eastAsia="es-MX"/>
        </w:rPr>
        <w:t xml:space="preserve"> para comunicación y </w:t>
      </w:r>
      <w:proofErr w:type="spellStart"/>
      <w:r w:rsidRPr="00AC2A02">
        <w:rPr>
          <w:lang w:val="es-MX" w:eastAsia="es-MX"/>
        </w:rPr>
        <w:t>resgitro</w:t>
      </w:r>
      <w:proofErr w:type="spellEnd"/>
      <w:r w:rsidRPr="00AC2A02">
        <w:rPr>
          <w:lang w:val="es-MX" w:eastAsia="es-MX"/>
        </w:rPr>
        <w:t xml:space="preserve"> de datos para eventos de la </w:t>
      </w:r>
      <w:proofErr w:type="spellStart"/>
      <w:r w:rsidRPr="00AC2A02">
        <w:rPr>
          <w:lang w:val="es-MX" w:eastAsia="es-MX"/>
        </w:rPr>
        <w:t>compañia</w:t>
      </w:r>
      <w:proofErr w:type="spellEnd"/>
      <w:r w:rsidRPr="00AC2A02">
        <w:rPr>
          <w:lang w:val="es-MX" w:eastAsia="es-MX"/>
        </w:rPr>
        <w:t>)</w:t>
      </w:r>
    </w:p>
    <w:p w:rsidR="000D6391" w:rsidRDefault="000D6391" w:rsidP="00F85DBA">
      <w:pPr>
        <w:pStyle w:val="Heading2"/>
        <w:rPr>
          <w:lang w:val="es-MX" w:eastAsia="es-MX"/>
        </w:rPr>
      </w:pPr>
    </w:p>
    <w:p w:rsidR="00F85DBA" w:rsidRPr="00F85DBA" w:rsidRDefault="00F85DBA" w:rsidP="00F85DBA">
      <w:pPr>
        <w:pStyle w:val="Heading2"/>
        <w:rPr>
          <w:lang w:val="es-MX" w:eastAsia="es-MX"/>
        </w:rPr>
      </w:pPr>
      <w:r w:rsidRPr="00F85DBA">
        <w:rPr>
          <w:lang w:val="es-MX" w:eastAsia="es-MX"/>
        </w:rPr>
        <w:t>Empacadora Treviño</w:t>
      </w:r>
    </w:p>
    <w:p w:rsidR="00BD4CAD" w:rsidRDefault="00F85DBA" w:rsidP="00BD4CAD">
      <w:pPr>
        <w:pStyle w:val="Heading4"/>
        <w:rPr>
          <w:lang w:val="es-MX" w:eastAsia="es-MX"/>
        </w:rPr>
      </w:pPr>
      <w:r w:rsidRPr="00F85DBA">
        <w:rPr>
          <w:lang w:val="es-MX" w:eastAsia="es-MX"/>
        </w:rPr>
        <w:t>Sistemas</w:t>
      </w:r>
      <w:r w:rsidR="00BD4CAD">
        <w:rPr>
          <w:lang w:val="es-MX" w:eastAsia="es-MX"/>
        </w:rPr>
        <w:t xml:space="preserve"> </w:t>
      </w:r>
    </w:p>
    <w:p w:rsidR="000066E6" w:rsidRPr="000066E6" w:rsidRDefault="000066E6" w:rsidP="00BD4CAD">
      <w:pPr>
        <w:pStyle w:val="Heading4"/>
        <w:jc w:val="right"/>
        <w:rPr>
          <w:b/>
          <w:lang w:val="es-MX"/>
        </w:rPr>
      </w:pPr>
      <w:r w:rsidRPr="000066E6">
        <w:rPr>
          <w:b/>
          <w:lang w:val="es-MX"/>
        </w:rPr>
        <w:t>Diciembre 2010 – Octubre 2013.</w:t>
      </w:r>
    </w:p>
    <w:p w:rsidR="00AC2A02" w:rsidRDefault="00AC2A02" w:rsidP="000066E6">
      <w:pPr>
        <w:rPr>
          <w:b/>
          <w:lang w:val="es-MX"/>
        </w:rPr>
      </w:pPr>
      <w:r>
        <w:rPr>
          <w:b/>
          <w:lang w:val="es-MX"/>
        </w:rPr>
        <w:t xml:space="preserve">Responsable del área de sistemas, encargado de revisar tanto técnicamente cada equipo de </w:t>
      </w:r>
      <w:r w:rsidR="006E6ED0">
        <w:rPr>
          <w:b/>
          <w:lang w:val="es-MX"/>
        </w:rPr>
        <w:t>cómputo</w:t>
      </w:r>
      <w:r>
        <w:rPr>
          <w:b/>
          <w:lang w:val="es-MX"/>
        </w:rPr>
        <w:t xml:space="preserve"> </w:t>
      </w:r>
      <w:r w:rsidR="006E6ED0">
        <w:rPr>
          <w:b/>
          <w:lang w:val="es-MX"/>
        </w:rPr>
        <w:t>así</w:t>
      </w:r>
      <w:r>
        <w:rPr>
          <w:b/>
          <w:lang w:val="es-MX"/>
        </w:rPr>
        <w:t xml:space="preserve"> como la constante actualización de los mismos y mantenimiento preventivo.</w:t>
      </w:r>
    </w:p>
    <w:p w:rsidR="00AC2A02" w:rsidRDefault="00AC2A02" w:rsidP="000066E6">
      <w:pPr>
        <w:rPr>
          <w:b/>
          <w:lang w:val="es-MX"/>
        </w:rPr>
      </w:pPr>
    </w:p>
    <w:p w:rsidR="000066E6" w:rsidRPr="000066E6" w:rsidRDefault="00AC2A02" w:rsidP="000066E6">
      <w:pPr>
        <w:rPr>
          <w:b/>
          <w:lang w:val="es-MX"/>
        </w:rPr>
      </w:pPr>
      <w:r>
        <w:rPr>
          <w:b/>
          <w:lang w:val="es-MX"/>
        </w:rPr>
        <w:t>Re</w:t>
      </w:r>
      <w:r w:rsidR="000066E6" w:rsidRPr="000066E6">
        <w:rPr>
          <w:b/>
          <w:lang w:val="es-MX"/>
        </w:rPr>
        <w:t>sponsabilidades:</w:t>
      </w:r>
    </w:p>
    <w:p w:rsidR="000066E6" w:rsidRPr="00AC2A02" w:rsidRDefault="000066E6" w:rsidP="00AC2A02">
      <w:pPr>
        <w:pStyle w:val="ListParagraph"/>
        <w:numPr>
          <w:ilvl w:val="0"/>
          <w:numId w:val="7"/>
        </w:numPr>
        <w:rPr>
          <w:lang w:val="es-MX"/>
        </w:rPr>
      </w:pPr>
      <w:r w:rsidRPr="00AC2A02">
        <w:rPr>
          <w:lang w:val="es-MX"/>
        </w:rPr>
        <w:t xml:space="preserve">Revisión de equipos de cómputo. </w:t>
      </w:r>
    </w:p>
    <w:p w:rsidR="000066E6" w:rsidRPr="00AC2A02" w:rsidRDefault="000066E6" w:rsidP="00AC2A02">
      <w:pPr>
        <w:pStyle w:val="ListParagraph"/>
        <w:numPr>
          <w:ilvl w:val="0"/>
          <w:numId w:val="7"/>
        </w:numPr>
        <w:rPr>
          <w:lang w:val="es-MX"/>
        </w:rPr>
      </w:pPr>
      <w:r w:rsidRPr="00AC2A02">
        <w:rPr>
          <w:lang w:val="es-MX"/>
        </w:rPr>
        <w:t xml:space="preserve">Desarrollo de aplicaciones en .net, y java. </w:t>
      </w:r>
    </w:p>
    <w:p w:rsidR="00F85DBA" w:rsidRPr="00AC2A02" w:rsidRDefault="000066E6" w:rsidP="00AC2A02">
      <w:pPr>
        <w:pStyle w:val="ListParagraph"/>
        <w:numPr>
          <w:ilvl w:val="0"/>
          <w:numId w:val="7"/>
        </w:numPr>
        <w:rPr>
          <w:lang w:val="es-MX"/>
        </w:rPr>
      </w:pPr>
      <w:r w:rsidRPr="00AC2A02">
        <w:rPr>
          <w:lang w:val="es-MX"/>
        </w:rPr>
        <w:t xml:space="preserve">Configuración de </w:t>
      </w:r>
      <w:proofErr w:type="spellStart"/>
      <w:r w:rsidRPr="00AC2A02">
        <w:rPr>
          <w:lang w:val="es-MX"/>
        </w:rPr>
        <w:t>AdminPaq</w:t>
      </w:r>
      <w:proofErr w:type="spellEnd"/>
      <w:r w:rsidRPr="00AC2A02">
        <w:rPr>
          <w:lang w:val="es-MX"/>
        </w:rPr>
        <w:t xml:space="preserve"> para el área de finanzas, ventas, facturación y </w:t>
      </w:r>
      <w:proofErr w:type="spellStart"/>
      <w:r w:rsidRPr="00AC2A02">
        <w:rPr>
          <w:lang w:val="es-MX"/>
        </w:rPr>
        <w:t>nominas</w:t>
      </w:r>
      <w:proofErr w:type="spellEnd"/>
      <w:r w:rsidR="002E0D05" w:rsidRPr="00AC2A02">
        <w:rPr>
          <w:lang w:val="es-MX"/>
        </w:rPr>
        <w:t>.</w:t>
      </w:r>
    </w:p>
    <w:p w:rsidR="000066E6" w:rsidRDefault="00AC2A02" w:rsidP="000066E6">
      <w:pPr>
        <w:rPr>
          <w:lang w:val="es-MX"/>
        </w:rPr>
      </w:pPr>
      <w:r>
        <w:rPr>
          <w:lang w:val="es-MX"/>
        </w:rPr>
        <w:t>Logros:</w:t>
      </w:r>
    </w:p>
    <w:p w:rsidR="00AC2A02" w:rsidRPr="00AC2A02" w:rsidRDefault="00AC2A02" w:rsidP="00AC2A02">
      <w:pPr>
        <w:pStyle w:val="ListParagraph"/>
        <w:numPr>
          <w:ilvl w:val="0"/>
          <w:numId w:val="8"/>
        </w:numPr>
        <w:rPr>
          <w:lang w:val="es-MX"/>
        </w:rPr>
      </w:pPr>
      <w:r w:rsidRPr="00AC2A02">
        <w:rPr>
          <w:lang w:val="es-MX"/>
        </w:rPr>
        <w:lastRenderedPageBreak/>
        <w:t>Desarrollo de modelos de trabajo para extracción de datos realizados en JAVA (Almacen, Ventas, Facturación, Contabilidad).</w:t>
      </w:r>
    </w:p>
    <w:p w:rsidR="00AC2A02" w:rsidRPr="000066E6" w:rsidRDefault="00AC2A02" w:rsidP="000066E6">
      <w:pPr>
        <w:rPr>
          <w:lang w:val="es-MX"/>
        </w:rPr>
      </w:pPr>
    </w:p>
    <w:p w:rsidR="00A2646A" w:rsidRDefault="000066E6">
      <w:pPr>
        <w:pStyle w:val="SectionHeading"/>
      </w:pPr>
      <w:r>
        <w:t>Habilidades</w:t>
      </w:r>
      <w:r w:rsidR="00D934E2">
        <w:t xml:space="preserve"> tecnicas</w:t>
      </w:r>
    </w:p>
    <w:p w:rsidR="00F85DBA" w:rsidRPr="00F85DBA" w:rsidRDefault="006E6ED0" w:rsidP="00F85DBA">
      <w:pPr>
        <w:pStyle w:val="ListParagraph"/>
        <w:numPr>
          <w:ilvl w:val="0"/>
          <w:numId w:val="4"/>
        </w:numPr>
        <w:rPr>
          <w:lang w:val="es-MX"/>
        </w:rPr>
      </w:pPr>
      <w:r>
        <w:rPr>
          <w:lang w:val="es-MX"/>
        </w:rPr>
        <w:t>Programación</w:t>
      </w:r>
      <w:r w:rsidR="0026218A">
        <w:rPr>
          <w:lang w:val="es-MX"/>
        </w:rPr>
        <w:t xml:space="preserve"> en .Net, Java, PHP, HTML, JavaScript</w:t>
      </w:r>
    </w:p>
    <w:p w:rsidR="00F85DBA" w:rsidRPr="00F85DBA" w:rsidRDefault="000066E6" w:rsidP="00F85DBA">
      <w:pPr>
        <w:pStyle w:val="ListParagraph"/>
        <w:numPr>
          <w:ilvl w:val="0"/>
          <w:numId w:val="4"/>
        </w:numPr>
        <w:spacing w:line="276" w:lineRule="auto"/>
        <w:rPr>
          <w:lang w:val="es-MX"/>
        </w:rPr>
      </w:pPr>
      <w:r w:rsidRPr="00F85DBA">
        <w:rPr>
          <w:lang w:val="es-MX"/>
        </w:rPr>
        <w:t>Análisis</w:t>
      </w:r>
      <w:r w:rsidR="00F85DBA" w:rsidRPr="00F85DBA">
        <w:rPr>
          <w:lang w:val="es-MX"/>
        </w:rPr>
        <w:t xml:space="preserve"> en Bases de Datos</w:t>
      </w:r>
      <w:r w:rsidR="0026218A">
        <w:rPr>
          <w:lang w:val="es-MX"/>
        </w:rPr>
        <w:t xml:space="preserve"> (T-SQL)</w:t>
      </w:r>
    </w:p>
    <w:p w:rsidR="00F85DBA" w:rsidRDefault="000066E6" w:rsidP="00F85DBA">
      <w:pPr>
        <w:pStyle w:val="ListParagraph"/>
        <w:numPr>
          <w:ilvl w:val="0"/>
          <w:numId w:val="4"/>
        </w:numPr>
        <w:spacing w:line="276" w:lineRule="auto"/>
        <w:rPr>
          <w:lang w:val="es-MX"/>
        </w:rPr>
      </w:pPr>
      <w:r w:rsidRPr="00F85DBA">
        <w:rPr>
          <w:lang w:val="es-MX"/>
        </w:rPr>
        <w:t>Configuración</w:t>
      </w:r>
      <w:r w:rsidR="00F85DBA" w:rsidRPr="00F85DBA">
        <w:rPr>
          <w:lang w:val="es-MX"/>
        </w:rPr>
        <w:t xml:space="preserve"> de </w:t>
      </w:r>
      <w:r w:rsidR="0026218A">
        <w:rPr>
          <w:lang w:val="es-MX"/>
        </w:rPr>
        <w:t xml:space="preserve">aplicaciones </w:t>
      </w:r>
      <w:r w:rsidR="00F85DBA" w:rsidRPr="00F85DBA">
        <w:rPr>
          <w:lang w:val="es-MX"/>
        </w:rPr>
        <w:t>web</w:t>
      </w:r>
      <w:r w:rsidR="0026218A">
        <w:rPr>
          <w:lang w:val="es-MX"/>
        </w:rPr>
        <w:t xml:space="preserve"> (XML </w:t>
      </w:r>
      <w:proofErr w:type="spellStart"/>
      <w:r w:rsidR="0026218A">
        <w:rPr>
          <w:lang w:val="es-MX"/>
        </w:rPr>
        <w:t>Configs</w:t>
      </w:r>
      <w:proofErr w:type="spellEnd"/>
      <w:r w:rsidR="0026218A">
        <w:rPr>
          <w:lang w:val="es-MX"/>
        </w:rPr>
        <w:t>)</w:t>
      </w:r>
    </w:p>
    <w:p w:rsidR="00BE2ACF" w:rsidRDefault="00BE2ACF" w:rsidP="00F85DBA">
      <w:pPr>
        <w:pStyle w:val="ListParagraph"/>
        <w:numPr>
          <w:ilvl w:val="0"/>
          <w:numId w:val="4"/>
        </w:numPr>
        <w:spacing w:line="276" w:lineRule="auto"/>
        <w:rPr>
          <w:lang w:val="es-MX"/>
        </w:rPr>
      </w:pPr>
      <w:r>
        <w:rPr>
          <w:lang w:val="es-MX"/>
        </w:rPr>
        <w:t xml:space="preserve">Soporte </w:t>
      </w:r>
      <w:proofErr w:type="spellStart"/>
      <w:r>
        <w:rPr>
          <w:lang w:val="es-MX"/>
        </w:rPr>
        <w:t>AdminPaq</w:t>
      </w:r>
      <w:proofErr w:type="spellEnd"/>
    </w:p>
    <w:p w:rsidR="006E6ED0" w:rsidRDefault="006E6ED0" w:rsidP="00F85DBA">
      <w:pPr>
        <w:pStyle w:val="ListParagraph"/>
        <w:numPr>
          <w:ilvl w:val="0"/>
          <w:numId w:val="4"/>
        </w:numPr>
        <w:spacing w:line="276" w:lineRule="auto"/>
        <w:rPr>
          <w:lang w:val="es-MX"/>
        </w:rPr>
      </w:pPr>
      <w:r>
        <w:rPr>
          <w:lang w:val="es-MX"/>
        </w:rPr>
        <w:t>Análisis de negocio.</w:t>
      </w:r>
    </w:p>
    <w:p w:rsidR="006E6ED0" w:rsidRDefault="006E6ED0" w:rsidP="00F85DBA">
      <w:pPr>
        <w:pStyle w:val="ListParagraph"/>
        <w:numPr>
          <w:ilvl w:val="0"/>
          <w:numId w:val="4"/>
        </w:numPr>
        <w:spacing w:line="276" w:lineRule="auto"/>
        <w:rPr>
          <w:lang w:val="es-MX"/>
        </w:rPr>
      </w:pPr>
      <w:r>
        <w:rPr>
          <w:lang w:val="es-MX"/>
        </w:rPr>
        <w:t>Comunicación efectiva con áreas de negocio y definición de canales de comunicación.</w:t>
      </w:r>
    </w:p>
    <w:p w:rsidR="006E6ED0" w:rsidRDefault="006E6ED0" w:rsidP="006E6ED0">
      <w:pPr>
        <w:pStyle w:val="ListParagraph"/>
        <w:spacing w:line="276" w:lineRule="auto"/>
        <w:ind w:left="432"/>
        <w:rPr>
          <w:lang w:val="es-MX"/>
        </w:rPr>
      </w:pPr>
    </w:p>
    <w:p w:rsidR="00BE2ACF" w:rsidRPr="00BE2ACF" w:rsidRDefault="00BE2ACF" w:rsidP="00BE2ACF">
      <w:pPr>
        <w:spacing w:line="276" w:lineRule="auto"/>
        <w:rPr>
          <w:lang w:val="es-MX"/>
        </w:rPr>
      </w:pPr>
    </w:p>
    <w:p w:rsidR="0026218A" w:rsidRDefault="0026218A" w:rsidP="00F85DBA">
      <w:pPr>
        <w:jc w:val="right"/>
        <w:rPr>
          <w:lang w:val="es-MX"/>
        </w:rPr>
      </w:pPr>
    </w:p>
    <w:p w:rsidR="0026218A" w:rsidRPr="00F85DBA" w:rsidRDefault="0026218A" w:rsidP="0026218A">
      <w:pPr>
        <w:rPr>
          <w:lang w:val="es-MX"/>
        </w:rPr>
      </w:pPr>
    </w:p>
    <w:sectPr w:rsidR="0026218A" w:rsidRPr="00F85DBA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D3C" w:rsidRDefault="00323D3C">
      <w:pPr>
        <w:spacing w:after="0" w:line="240" w:lineRule="auto"/>
      </w:pPr>
      <w:r>
        <w:separator/>
      </w:r>
    </w:p>
  </w:endnote>
  <w:endnote w:type="continuationSeparator" w:id="0">
    <w:p w:rsidR="00323D3C" w:rsidRDefault="00323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5DBA" w:rsidRDefault="00F85DBA">
    <w:pPr>
      <w:pStyle w:val="Header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editId="5FB3B88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56350" cy="8632825"/>
              <wp:effectExtent l="0" t="0" r="3175" b="8255"/>
              <wp:wrapNone/>
              <wp:docPr id="24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6350" cy="86328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44F32E6" id="Rectangle 24" o:spid="_x0000_s1026" style="position:absolute;margin-left:0;margin-top:0;width:500.5pt;height:679.75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editId="0CBB3F8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18745" cy="5966460"/>
              <wp:effectExtent l="0" t="0" r="0" b="0"/>
              <wp:wrapNone/>
              <wp:docPr id="2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5966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DA86FA3" id="Rectangle 26" o:spid="_x0000_s1026" style="position:absolute;margin-left:0;margin-top:0;width:9.35pt;height:469.8pt;z-index:25168588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editId="0680FD2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18745" cy="2674620"/>
              <wp:effectExtent l="0" t="0" r="0" b="0"/>
              <wp:wrapNone/>
              <wp:docPr id="2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26746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2CEE4C2" id="Rectangle 29" o:spid="_x0000_s1026" style="position:absolute;margin-left:0;margin-top:0;width:9.35pt;height:210.6pt;z-index:25168691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" fillcolor="#d1282e [3215]" stroked="f">
              <w10:wrap anchorx="margin" anchory="margin"/>
            </v:rect>
          </w:pict>
        </mc:Fallback>
      </mc:AlternateContent>
    </w:r>
  </w:p>
  <w:p w:rsidR="00A2646A" w:rsidRDefault="00A264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D3C" w:rsidRDefault="00323D3C">
      <w:pPr>
        <w:spacing w:after="0" w:line="240" w:lineRule="auto"/>
      </w:pPr>
      <w:r>
        <w:separator/>
      </w:r>
    </w:p>
  </w:footnote>
  <w:footnote w:type="continuationSeparator" w:id="0">
    <w:p w:rsidR="00323D3C" w:rsidRDefault="00323D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46A" w:rsidRDefault="00B10232">
    <w:pPr>
      <w:pStyle w:val="Header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5975850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M017oHcCAAD8BAAADgAAAAAA&#10;AAAAAAAAAAAuAgAAZHJzL2Uyb0RvYy54bWxQSwECLQAUAAYACAAAACEA/V8+ntsAAAAHAQAADwAA&#10;AAAAAAAAAAAAAADRBAAAZHJzL2Rvd25yZXYueG1sUEsFBgAAAAAEAAQA8wAAANkFAAAAAA==&#10;" filled="f">
              <w10:wrap anchorx="margin" anchory="margin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07D83BA3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4749359B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A2646A" w:rsidRDefault="00A264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FC2"/>
    <w:multiLevelType w:val="hybridMultilevel"/>
    <w:tmpl w:val="2E389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8E54BB58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92C609F"/>
    <w:multiLevelType w:val="hybridMultilevel"/>
    <w:tmpl w:val="065C6E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B1B47"/>
    <w:multiLevelType w:val="hybridMultilevel"/>
    <w:tmpl w:val="5150EB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A2B29"/>
    <w:multiLevelType w:val="hybridMultilevel"/>
    <w:tmpl w:val="DD7A4C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DateAndTime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DBA"/>
    <w:rsid w:val="000066E6"/>
    <w:rsid w:val="00094ACD"/>
    <w:rsid w:val="000D6391"/>
    <w:rsid w:val="0016787B"/>
    <w:rsid w:val="0026218A"/>
    <w:rsid w:val="002E0D05"/>
    <w:rsid w:val="00323D3C"/>
    <w:rsid w:val="00661E91"/>
    <w:rsid w:val="006E6ED0"/>
    <w:rsid w:val="00745AF0"/>
    <w:rsid w:val="007A0D2F"/>
    <w:rsid w:val="008614EF"/>
    <w:rsid w:val="00A2646A"/>
    <w:rsid w:val="00AC2A02"/>
    <w:rsid w:val="00B10232"/>
    <w:rsid w:val="00BD4CAD"/>
    <w:rsid w:val="00BE2ACF"/>
    <w:rsid w:val="00D934E2"/>
    <w:rsid w:val="00ED2EA4"/>
    <w:rsid w:val="00F6188C"/>
    <w:rsid w:val="00F8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3EB4E3-9D53-401E-B1D5-2590E723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character" w:customStyle="1" w:styleId="apple-converted-space">
    <w:name w:val="apple-converted-space"/>
    <w:basedOn w:val="DefaultParagraphFont"/>
    <w:rsid w:val="00F85DBA"/>
  </w:style>
  <w:style w:type="paragraph" w:styleId="NormalWeb">
    <w:name w:val="Normal (Web)"/>
    <w:basedOn w:val="Normal"/>
    <w:uiPriority w:val="99"/>
    <w:semiHidden/>
    <w:unhideWhenUsed/>
    <w:rsid w:val="00F85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9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rof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7D153335074FDEB498F29A59D6B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B2FE5-112A-4344-AA87-A45AFD78E15F}"/>
      </w:docPartPr>
      <w:docPartBody>
        <w:p w:rsidR="00C25341" w:rsidRDefault="00362F3F">
          <w:pPr>
            <w:pStyle w:val="877D153335074FDEB498F29A59D6BEBF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24321320FA84CB7BEE18CFD44BA9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4D33A-DD06-4DDF-8E47-6404414DEB08}"/>
      </w:docPartPr>
      <w:docPartBody>
        <w:p w:rsidR="00C25341" w:rsidRDefault="00362F3F">
          <w:pPr>
            <w:pStyle w:val="524321320FA84CB7BEE18CFD44BA9352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BE61EBFBB9AC44B786C79377F8FCBA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F0DEF-5A75-446B-9218-DE32C7E86FBA}"/>
      </w:docPartPr>
      <w:docPartBody>
        <w:p w:rsidR="00C25341" w:rsidRDefault="00362F3F">
          <w:pPr>
            <w:pStyle w:val="BE61EBFBB9AC44B786C79377F8FCBAB9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0ECE70E790B04D82BC739CCF4B785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37F00-53C6-40F6-B957-F9B2AEF4B72B}"/>
      </w:docPartPr>
      <w:docPartBody>
        <w:p w:rsidR="00C25341" w:rsidRDefault="00362F3F">
          <w:pPr>
            <w:pStyle w:val="0ECE70E790B04D82BC739CCF4B785036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AA"/>
    <w:rsid w:val="000F6CCD"/>
    <w:rsid w:val="00362F3F"/>
    <w:rsid w:val="00487211"/>
    <w:rsid w:val="006520DB"/>
    <w:rsid w:val="008848AA"/>
    <w:rsid w:val="00C2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877D153335074FDEB498F29A59D6BEBF">
    <w:name w:val="877D153335074FDEB498F29A59D6BEBF"/>
  </w:style>
  <w:style w:type="paragraph" w:customStyle="1" w:styleId="524321320FA84CB7BEE18CFD44BA9352">
    <w:name w:val="524321320FA84CB7BEE18CFD44BA9352"/>
  </w:style>
  <w:style w:type="paragraph" w:customStyle="1" w:styleId="BE61EBFBB9AC44B786C79377F8FCBAB9">
    <w:name w:val="BE61EBFBB9AC44B786C79377F8FCBAB9"/>
  </w:style>
  <w:style w:type="paragraph" w:customStyle="1" w:styleId="0ECE70E790B04D82BC739CCF4B785036">
    <w:name w:val="0ECE70E790B04D82BC739CCF4B785036"/>
  </w:style>
  <w:style w:type="paragraph" w:customStyle="1" w:styleId="FF455C748558434EB98DC088A6B520EA">
    <w:name w:val="FF455C748558434EB98DC088A6B520EA"/>
  </w:style>
  <w:style w:type="paragraph" w:customStyle="1" w:styleId="765F0EF66A83486BBD76B028506072F3">
    <w:name w:val="765F0EF66A83486BBD76B028506072F3"/>
  </w:style>
  <w:style w:type="paragraph" w:customStyle="1" w:styleId="E044EBBE1B634394A7C3FFF2C82213AB">
    <w:name w:val="E044EBBE1B634394A7C3FFF2C82213AB"/>
  </w:style>
  <w:style w:type="paragraph" w:customStyle="1" w:styleId="4ABA63D94BB042089ED35BE964C37034">
    <w:name w:val="4ABA63D94BB042089ED35BE964C37034"/>
  </w:style>
  <w:style w:type="paragraph" w:customStyle="1" w:styleId="CE53D5CB5A3840A1965FAAEDD68D3266">
    <w:name w:val="CE53D5CB5A3840A1965FAAEDD68D3266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paragraph" w:customStyle="1" w:styleId="2D457BE318AC497E9DE5BDF409E875BF">
    <w:name w:val="2D457BE318AC497E9DE5BDF409E875BF"/>
  </w:style>
  <w:style w:type="paragraph" w:customStyle="1" w:styleId="1F4EE426935D4FFEB0BA9E89E63A5BA8">
    <w:name w:val="1F4EE426935D4FFEB0BA9E89E63A5BA8"/>
  </w:style>
  <w:style w:type="paragraph" w:customStyle="1" w:styleId="03EBE062AF3A492B92114887A9D06BF0">
    <w:name w:val="03EBE062AF3A492B92114887A9D06BF0"/>
  </w:style>
  <w:style w:type="paragraph" w:customStyle="1" w:styleId="2CBBD9D9295145D8AA5A3FEA4A44E8E3">
    <w:name w:val="2CBBD9D9295145D8AA5A3FEA4A44E8E3"/>
  </w:style>
  <w:style w:type="paragraph" w:customStyle="1" w:styleId="F152870CDFB94575A3D307BA217949EF">
    <w:name w:val="F152870CDFB94575A3D307BA217949EF"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12262D3E81534D3C98572B0F49919572">
    <w:name w:val="12262D3E81534D3C98572B0F49919572"/>
  </w:style>
  <w:style w:type="paragraph" w:customStyle="1" w:styleId="088D9DB2B0274E499A8DA0AD2767FBDA">
    <w:name w:val="088D9DB2B0274E499A8DA0AD2767FBDA"/>
  </w:style>
  <w:style w:type="paragraph" w:customStyle="1" w:styleId="8EFBA9E515104EF9BAD693471ED31C20">
    <w:name w:val="8EFBA9E515104EF9BAD693471ED31C20"/>
  </w:style>
  <w:style w:type="paragraph" w:customStyle="1" w:styleId="7B56C8321549492DA508F55625DFD49C">
    <w:name w:val="7B56C8321549492DA508F55625DFD49C"/>
  </w:style>
  <w:style w:type="paragraph" w:customStyle="1" w:styleId="FABB24C1802240E39739CC0524FA957B">
    <w:name w:val="FABB24C1802240E39739CC0524FA957B"/>
    <w:rsid w:val="008848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23 años</CompanyAddress>
  <CompanyPhone>+52 811-802-3828</CompanyPhone>
  <CompanyFax/>
  <CompanyEmail>feervalero@gmail.com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DBCA88-A1DC-41B7-BBEE-3B2725333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320</TotalTime>
  <Pages>3</Pages>
  <Words>532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Fernando Valero Niño</dc:creator>
  <cp:keywords/>
  <cp:lastModifiedBy>Valero, Fernando ~ Intern</cp:lastModifiedBy>
  <cp:revision>11</cp:revision>
  <cp:lastPrinted>2016-05-12T15:36:00Z</cp:lastPrinted>
  <dcterms:created xsi:type="dcterms:W3CDTF">2016-05-12T15:20:00Z</dcterms:created>
  <dcterms:modified xsi:type="dcterms:W3CDTF">2016-06-09T21:51:00Z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